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652BA" w14:textId="77777777" w:rsidR="00BA17DB" w:rsidRDefault="00FA0385">
      <w:r>
        <w:t>Bayes Theorem</w:t>
      </w:r>
    </w:p>
    <w:p w14:paraId="25B08356" w14:textId="77777777" w:rsidR="00FA0385" w:rsidRDefault="00FA0385" w:rsidP="00FA0385">
      <w:pPr>
        <w:pStyle w:val="ListParagraph"/>
        <w:numPr>
          <w:ilvl w:val="0"/>
          <w:numId w:val="1"/>
        </w:numPr>
      </w:pPr>
      <w:r>
        <w:t>Know the theorem and how to calculate around it</w:t>
      </w:r>
    </w:p>
    <w:p w14:paraId="7FAB44F1" w14:textId="77777777" w:rsidR="00FA0385" w:rsidRPr="00B478C6" w:rsidRDefault="00FA0385" w:rsidP="00FA0385">
      <w:pPr>
        <w:pStyle w:val="ListParagraph"/>
        <w:numPr>
          <w:ilvl w:val="1"/>
          <w:numId w:val="1"/>
        </w:numPr>
        <w:rPr>
          <w:b/>
          <w:sz w:val="32"/>
        </w:rPr>
      </w:pPr>
      <w:r w:rsidRPr="00B478C6">
        <w:rPr>
          <w:b/>
          <w:sz w:val="32"/>
        </w:rPr>
        <w:t>P(Y|X) = P(X|Y)*P(Y) / P(X)</w:t>
      </w:r>
    </w:p>
    <w:p w14:paraId="6880D56C" w14:textId="77777777" w:rsidR="00FA0385" w:rsidRDefault="00FA0385" w:rsidP="00FA0385">
      <w:pPr>
        <w:pStyle w:val="ListParagraph"/>
        <w:numPr>
          <w:ilvl w:val="0"/>
          <w:numId w:val="1"/>
        </w:numPr>
      </w:pPr>
      <w:r>
        <w:t>Given all the number but how do we calculate those numbers</w:t>
      </w:r>
    </w:p>
    <w:p w14:paraId="31888473" w14:textId="77777777" w:rsidR="00FA0385" w:rsidRDefault="00FA0385" w:rsidP="00FA0385">
      <w:pPr>
        <w:pStyle w:val="ListParagraph"/>
        <w:numPr>
          <w:ilvl w:val="0"/>
          <w:numId w:val="1"/>
        </w:numPr>
      </w:pPr>
      <w:r>
        <w:t>Given a document, how can we calculate each of the different pieces of bayes theorem</w:t>
      </w:r>
    </w:p>
    <w:p w14:paraId="3C40AC5B" w14:textId="41DCF98A" w:rsidR="00C87B66" w:rsidRDefault="00C87B66" w:rsidP="00FA0385">
      <w:pPr>
        <w:pStyle w:val="ListParagraph"/>
        <w:numPr>
          <w:ilvl w:val="0"/>
          <w:numId w:val="1"/>
        </w:numPr>
      </w:pPr>
      <w:r>
        <w:t>Joint Probability Distribution Examples</w:t>
      </w:r>
    </w:p>
    <w:p w14:paraId="1820EAD0" w14:textId="675F4794" w:rsidR="00C87B66" w:rsidRDefault="00C87B66" w:rsidP="00C87B66">
      <w:pPr>
        <w:pStyle w:val="ListParagraph"/>
        <w:numPr>
          <w:ilvl w:val="1"/>
          <w:numId w:val="1"/>
        </w:numPr>
      </w:pPr>
      <w:r>
        <w:t xml:space="preserve">P(Cavity v Toothache) = </w:t>
      </w:r>
      <w:r w:rsidR="00213A39">
        <w:t>.1</w:t>
      </w:r>
    </w:p>
    <w:p w14:paraId="555E0404" w14:textId="22E286EF" w:rsidR="00C87B66" w:rsidRDefault="00C87B66" w:rsidP="00C87B66">
      <w:pPr>
        <w:pStyle w:val="ListParagraph"/>
        <w:numPr>
          <w:ilvl w:val="1"/>
          <w:numId w:val="1"/>
        </w:numPr>
      </w:pPr>
      <w:r>
        <w:t>P(Cavity) = all toothache + al</w:t>
      </w:r>
      <w:r w:rsidR="00213A39">
        <w:t xml:space="preserve">l cavity without </w:t>
      </w:r>
      <w:r>
        <w:t>overlap = .06+.0</w:t>
      </w:r>
      <w:r w:rsidR="00213A39">
        <w:t>1+.04</w:t>
      </w:r>
    </w:p>
    <w:p w14:paraId="5905E319" w14:textId="363FF5BD" w:rsidR="00C87B66" w:rsidRDefault="00C87B66" w:rsidP="00C87B66">
      <w:pPr>
        <w:pStyle w:val="ListParagraph"/>
        <w:numPr>
          <w:ilvl w:val="1"/>
          <w:numId w:val="1"/>
        </w:numPr>
      </w:pPr>
      <w:r>
        <w:t xml:space="preserve">P(Cavity|Toothache) = </w:t>
      </w:r>
      <w:r w:rsidR="007454D7">
        <w:t xml:space="preserve">probability of cavity out of people with toothaches = </w:t>
      </w:r>
      <w:r w:rsidR="007A03FE">
        <w:t>.04/(.04+.01)</w:t>
      </w:r>
    </w:p>
    <w:p w14:paraId="4EC32D46" w14:textId="1262A32D" w:rsidR="007A03FE" w:rsidRDefault="00235117" w:rsidP="007A03FE">
      <w:pPr>
        <w:pStyle w:val="ListParagraph"/>
        <w:numPr>
          <w:ilvl w:val="0"/>
          <w:numId w:val="1"/>
        </w:numPr>
      </w:pPr>
      <w:r>
        <w:t>Using Bayes theorem for Classification</w:t>
      </w:r>
    </w:p>
    <w:p w14:paraId="31472BA8" w14:textId="061831C7" w:rsidR="00235117" w:rsidRDefault="00C1785E" w:rsidP="00235117">
      <w:pPr>
        <w:pStyle w:val="ListParagraph"/>
        <w:numPr>
          <w:ilvl w:val="1"/>
          <w:numId w:val="1"/>
        </w:numPr>
      </w:pPr>
      <w:r>
        <w:t>Identify whether this email is spam or not, want to find which of the two below are higher (spam, or not spam)</w:t>
      </w:r>
    </w:p>
    <w:p w14:paraId="70F649B6" w14:textId="36A45EB4" w:rsidR="00C1785E" w:rsidRDefault="00C1785E" w:rsidP="00235117">
      <w:pPr>
        <w:pStyle w:val="ListParagraph"/>
        <w:numPr>
          <w:ilvl w:val="1"/>
          <w:numId w:val="1"/>
        </w:numPr>
      </w:pPr>
      <w:r>
        <w:t>P(s|e)   -&gt;  p(s|x_1, x_2, x_2…)</w:t>
      </w:r>
      <w:r w:rsidR="00B478C6">
        <w:t xml:space="preserve"> -&gt;(P(x1..xd)|s)*p(s)) / p(x1…xd)</w:t>
      </w:r>
    </w:p>
    <w:p w14:paraId="41BE1051" w14:textId="5AA61B2D" w:rsidR="00C1785E" w:rsidRDefault="00C1785E" w:rsidP="00C1785E">
      <w:pPr>
        <w:pStyle w:val="ListParagraph"/>
        <w:numPr>
          <w:ilvl w:val="1"/>
          <w:numId w:val="1"/>
        </w:numPr>
      </w:pPr>
      <w:r>
        <w:t xml:space="preserve">P(!s|e) -&gt; </w:t>
      </w:r>
      <w:r>
        <w:t>p(</w:t>
      </w:r>
      <w:r>
        <w:t>!</w:t>
      </w:r>
      <w:r>
        <w:t>s|x_1, x_2, x_2…)</w:t>
      </w:r>
      <w:r w:rsidR="00B478C6">
        <w:t xml:space="preserve"> -&gt; (p(x1…xd)*p(!s))/p(x1…xd)</w:t>
      </w:r>
    </w:p>
    <w:p w14:paraId="323097D7" w14:textId="458057FF" w:rsidR="00EB2CDF" w:rsidRDefault="00EB2CDF" w:rsidP="00EB2CDF">
      <w:pPr>
        <w:pStyle w:val="ListParagraph"/>
        <w:numPr>
          <w:ilvl w:val="2"/>
          <w:numId w:val="1"/>
        </w:numPr>
      </w:pPr>
      <w:r>
        <w:t>x1…xd represents different words</w:t>
      </w:r>
    </w:p>
    <w:p w14:paraId="693A637A" w14:textId="67BC9AEA" w:rsidR="00C1785E" w:rsidRDefault="00C1785E" w:rsidP="00C1785E">
      <w:pPr>
        <w:pStyle w:val="ListParagraph"/>
        <w:numPr>
          <w:ilvl w:val="1"/>
          <w:numId w:val="1"/>
        </w:numPr>
      </w:pPr>
      <w:r>
        <w:t>Estimating is very very difficult if not impossible</w:t>
      </w:r>
      <w:r w:rsidR="00797727">
        <w:t>. Would need to find an identical email which is basically impossible</w:t>
      </w:r>
      <w:r w:rsidR="00B478C6">
        <w:t>. Because of this, we want to convert this problem to bayes format</w:t>
      </w:r>
      <w:r w:rsidR="00EB2CDF">
        <w:t xml:space="preserve">. </w:t>
      </w:r>
    </w:p>
    <w:p w14:paraId="7B988AC6" w14:textId="6C597056" w:rsidR="007F1DC0" w:rsidRDefault="007F1DC0" w:rsidP="007F1DC0">
      <w:pPr>
        <w:pStyle w:val="ListParagraph"/>
        <w:numPr>
          <w:ilvl w:val="0"/>
          <w:numId w:val="1"/>
        </w:numPr>
      </w:pPr>
      <w:r>
        <w:t>Conditional independence</w:t>
      </w:r>
    </w:p>
    <w:p w14:paraId="2610C4C5" w14:textId="73DB7CD9" w:rsidR="007F1DC0" w:rsidRDefault="007F1DC0" w:rsidP="007F1DC0">
      <w:pPr>
        <w:pStyle w:val="ListParagraph"/>
        <w:numPr>
          <w:ilvl w:val="1"/>
          <w:numId w:val="1"/>
        </w:numPr>
      </w:pPr>
      <w:r>
        <w:t>z = age</w:t>
      </w:r>
    </w:p>
    <w:p w14:paraId="3E378AFA" w14:textId="69F31F9F" w:rsidR="007F1DC0" w:rsidRDefault="007F1DC0" w:rsidP="007F1DC0">
      <w:pPr>
        <w:pStyle w:val="ListParagraph"/>
        <w:numPr>
          <w:ilvl w:val="1"/>
          <w:numId w:val="1"/>
        </w:numPr>
      </w:pPr>
      <w:r>
        <w:t>y = arm length / reading skills (doesn’t matter)</w:t>
      </w:r>
    </w:p>
    <w:p w14:paraId="46517D7A" w14:textId="0411CD49" w:rsidR="007F1DC0" w:rsidRDefault="007F1DC0" w:rsidP="007F1DC0">
      <w:pPr>
        <w:pStyle w:val="ListParagraph"/>
        <w:numPr>
          <w:ilvl w:val="1"/>
          <w:numId w:val="1"/>
        </w:numPr>
      </w:pPr>
      <w:r>
        <w:t>x = arm length / reading skills (doesn’t matter)</w:t>
      </w:r>
      <w:bookmarkStart w:id="0" w:name="_GoBack"/>
      <w:bookmarkEnd w:id="0"/>
    </w:p>
    <w:p w14:paraId="5D4DFF0D" w14:textId="77777777" w:rsidR="00FA0385" w:rsidRDefault="00FA0385">
      <w:r>
        <w:tab/>
      </w:r>
    </w:p>
    <w:sectPr w:rsidR="00FA0385" w:rsidSect="0095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047"/>
    <w:multiLevelType w:val="hybridMultilevel"/>
    <w:tmpl w:val="EF02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55"/>
    <w:rsid w:val="00213A39"/>
    <w:rsid w:val="00235117"/>
    <w:rsid w:val="007454D7"/>
    <w:rsid w:val="00797727"/>
    <w:rsid w:val="007A03FE"/>
    <w:rsid w:val="007F1DC0"/>
    <w:rsid w:val="00951155"/>
    <w:rsid w:val="00B478C6"/>
    <w:rsid w:val="00BA17DB"/>
    <w:rsid w:val="00C1785E"/>
    <w:rsid w:val="00C87B66"/>
    <w:rsid w:val="00EB2CDF"/>
    <w:rsid w:val="00F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732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Final Exam Notes.docx</Template>
  <TotalTime>25</TotalTime>
  <Pages>1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Kellam</dc:creator>
  <cp:keywords/>
  <dc:description/>
  <cp:lastModifiedBy>Rachel Kellam</cp:lastModifiedBy>
  <cp:revision>7</cp:revision>
  <dcterms:created xsi:type="dcterms:W3CDTF">2018-04-10T18:42:00Z</dcterms:created>
  <dcterms:modified xsi:type="dcterms:W3CDTF">2018-04-11T14:47:00Z</dcterms:modified>
</cp:coreProperties>
</file>